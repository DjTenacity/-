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hashMap 散式列表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有一个叫做table大小是16的Entry数组。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这个table数组存储了Entry类的对象。HashMap类有一个叫做Entry的内部类。这个Entry类包含了key-value作为实例变量。我们来看下Entry类的结构。Entry类的结构：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static class Entry implements Map.Entry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final K key;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V value;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Entry next; //链表结构的基础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final int hash;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...//More code goes here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   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每当往hashmap里面存放key-value对的时候，都会为它们实例化一个Entry对象，这个Entry对象就会存储在前面提到的Entry数组table中。现在你一定很想知道，上面创建的Entry对象将会存放在具体哪个位置（在table中的精确位置）。答案就是，根据key的hashcode()方法计算出来的hash值（来决定）。hash值用来计算key在Entry数组的索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我们往hashmap放了4个key-value对，但是看上去好像只有2个元素！！！这是因为，如果两个元素有相同的hashcode，它们会被放在同一个索引上。问题出现了，该怎么放呢？原来它是以链表(LinkedList)的形式来存储的(逻辑上)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color w:val="0000FF"/>
          <w:sz w:val="36"/>
          <w:szCs w:val="44"/>
          <w:lang w:val="en-US" w:eastAsia="zh-CN"/>
        </w:rPr>
        <w:t>Put()方法: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对key做null检查。如果key是null，会被存储到table[0]，因为null的hash值总是0。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key的hashcode()方法会被调用，然后计算hash值。hash值用来找到存储Entry对象的数组的索引。有时候hash函数可能写的很不好，所以JDK的设计者添加了另一个叫做hash()的方法，它接收刚才计算的hash值作为参数。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indexFor(hash,table.length)用来计算在table数组中存储Entry对象的精确的索引。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在我们的例子中已经看到，如果两个key有相同的hash值(也叫冲突)，他们会以链表的形式来存储。所以，这里我们就迭代链表。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如果在刚才计算出来的索引位置没有元素，直接把Entry对象放在那个索引上。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如果索引上有元素，然后会进行迭代，一直到Entry-&gt;next是null。当前的Entry对象变成链表的下一个节点。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如果我们再次放入同样的key会怎样呢？逻辑上，它应该替换老的value。事实上，它确实是这么做的。在迭代的过程中，会调用equals()方法来检查key的相等性(key.equals(k))，如果这个方法返回true，它就会用当前Entry的value来替换之前的value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sz w:val="36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</w:rPr>
        <w:t>Get: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对key进行null检查。如果key是null，table[0]这个位置的元素将被返回。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key的hashcode()方法被调用，然后计算hash值。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indexFor(hash,table.length)用来计算要获取的Entry对象在table数组中的精确的位置，使用刚才计算的hash值。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在获取了table数组的索引之后，会迭代链表，调用equals()方法检查key的相等性，如果equals()方法返回true，get方法返回Entry对象的value，否则，返回null。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要牢记以下关键点：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HashMap有一个叫做Entry的内部类，它用来存储key-value对。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上面的Entry对象是存储在一个叫做table的Entry数组中。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table的索引在逻辑上叫做“桶”(bucket)，它存储了链表的第一个元素。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key的hashcode()方法用来找到Entry对象所在的桶。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如果两个key有相同的hash值，他们会被放在table数组的同一个桶里面。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key的equals()方法用来确保key的唯一性。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value对象的equals()和hashcode()方法根本一点用也没有。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 是一个继承于AbstractSequentialList的双向链表。它也可以被当作堆栈、队列或双端队列进行操作。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 实现 List 接口，能对它进行队列操作。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 实现 Deque 接口，即能将LinkedList当作双端队列使用。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 实现了Cloneable接口，即覆盖了函数clone()，能克隆。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 实现java.io.Serializable接口，这意味着LinkedList支持序列化，能通过序列化去传输。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 是非同步的。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  <w:t>LinkedList底层的数据结构是基于双向循环链表的</w:t>
      </w:r>
    </w:p>
    <w:p>
      <w:pPr>
        <w:keepNext w:val="0"/>
        <w:keepLines w:val="0"/>
        <w:widowControl/>
        <w:suppressLineNumbers w:val="0"/>
        <w:jc w:val="left"/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并发编程实践中，ConcurrentHashMap是一个经常被使用的数据结构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大量的利用了volatile，final，CAS等lock-free技术来减少锁竞争对于性能的影响，无论对于Java并发编程的学习还是Java内存模型的理解，ConcurrentHashMap的设计以及源码都值得非常仔细的阅读与揣摩。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Iterator iter = list.iterator();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//2、通过循环迭代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//hasNext():判断是否存在下一个元素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(iter.hasNext()){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//如果存在，则调用next实现迭代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//Object--&gt;Integer--&gt;int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j=(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)iter.next();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//把Object型强转成int型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System.out.println(j);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hashTable的key不能为空 ,线程安全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ashmapkey可以为空,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线程不安全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B6D34"/>
    <w:multiLevelType w:val="multilevel"/>
    <w:tmpl w:val="90DB6D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DAAFEA"/>
    <w:multiLevelType w:val="multilevel"/>
    <w:tmpl w:val="E6DAAF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292EE9C"/>
    <w:multiLevelType w:val="multilevel"/>
    <w:tmpl w:val="F292E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4698C4B"/>
    <w:multiLevelType w:val="multilevel"/>
    <w:tmpl w:val="14698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90D0E"/>
    <w:rsid w:val="088D5F9D"/>
    <w:rsid w:val="0EFF0BE1"/>
    <w:rsid w:val="21390D0E"/>
    <w:rsid w:val="21E8698D"/>
    <w:rsid w:val="2754499F"/>
    <w:rsid w:val="2BA71D7A"/>
    <w:rsid w:val="30C03ACF"/>
    <w:rsid w:val="3D8B0026"/>
    <w:rsid w:val="4E77257E"/>
    <w:rsid w:val="5106726B"/>
    <w:rsid w:val="5C9C001C"/>
    <w:rsid w:val="5E9149CF"/>
    <w:rsid w:val="6D535020"/>
    <w:rsid w:val="6E220F90"/>
    <w:rsid w:val="6FBB4CF4"/>
    <w:rsid w:val="750A0C33"/>
    <w:rsid w:val="7A432908"/>
    <w:rsid w:val="7A8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2018-04-22T15:13:00Z</dcterms:created>
  <dc:creator>CORRECTOR</dc:creator>
  <cp:lastModifiedBy>CORRECTOR</cp:lastModifiedBy>
  <dcterms:modified xsi:type="dcterms:W3CDTF">2018-04-26T15:14:30Z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