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ndroid系统的Zygote进程是所有的android进程的父进程，包括SystemServer和各种应用进程都是通过Zygote进程fork出来的。Zygote（孵化）进程相当于是android系统的根进程，后面所有的进程都是通过这个进程fork出来的，而Zygote进程则是通过linux系统的init进程启动的，也就是说，android系统中各种进程的启动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init进程 –&gt; Zygote进程 –&gt; SystemServer进程 –&gt;各种应用进程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init进程：linux的根进程，android系统是基于linux系统的，因此可以算作是整个android操作系统的第一个进程；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Zygote进程：android系统的根进程，主要作用：可以作用Zygote进程fork出SystemServer进程和各种应用进程；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SystemService进程：主要是在这个进程中启动系统的各项服务，比如ActivityManagerService，PackageManagerService，WindowManagerService服务等等；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各种应用进程：启动自己编写的客户端应用时，一般都是重新启动一个应用进程，有自己的虚拟机与运行环境；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android系统中进程之间通讯的方式是Binder，但是有一个例外是SystemService进程与Zygote进程之间是通过Socket的方式进行通讯的）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DDMS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的全称是Dalvik Debug Monitor Service,是 Android 开发环境中的Dalvik虚拟机调试监控服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Zygote进程mian方法主要执行逻辑：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初始化DDMS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注册Zygote进程的socket通讯；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初始化Zygote中的各种类，资源文件，OpenGL，类库，Text资源等等；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初始化完成之后fork出SystemServer进程;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fork出SystemServer进程之后，关闭socket连接；</w:t>
      </w:r>
    </w:p>
    <w:p>
      <w:pPr>
        <w:pBdr>
          <w:bottom w:val="none" w:color="auto" w:sz="0" w:space="0"/>
        </w:pBdr>
        <w:rPr>
          <w:sz w:val="22"/>
          <w:szCs w:val="28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LruCache缓存类---&gt;LinkedHashMap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SystemServer进程主要的作用是启动各种系统服务，比如ActivityManagerService，PackageManagerService，WindowManagerService等服务，我们平时熟知的各种系统性的服务其实都是在SystemServer进程中启动的，而当我们的应用需要使用各种系统服务的时候其实也是通过与SystemServer进程通讯获取各种服务对象的句柄的进而执行相应的操作的。</w:t>
      </w:r>
    </w:p>
    <w:p>
      <w:pPr>
        <w:rPr>
          <w:rFonts w:hint="eastAsia"/>
          <w:sz w:val="22"/>
          <w:szCs w:val="28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ActivityManagerService是系统中一个非常重要的服务，Activity，service，Broadcast，contentProvider都需要通过其余系统交互。</w:t>
      </w:r>
    </w:p>
    <w:p>
      <w:pPr>
        <w:pBdr>
          <w:bottom w:val="double" w:color="auto" w:sz="4" w:space="0"/>
        </w:pBd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Launcher程序就是我们平时看到的桌面程序，它其实也是一个android应用程序，只不过这个应用程序是系统默认第一个启动的应用程序，这里我们就简单的分析一下Launcher应用的启动流程。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不同的手机厂商定制android操作系统的时候都会更改Launcher的源代码.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83E19"/>
    <w:rsid w:val="02A83E19"/>
    <w:rsid w:val="06170C30"/>
    <w:rsid w:val="09196820"/>
    <w:rsid w:val="2CE6471B"/>
    <w:rsid w:val="313C0A90"/>
    <w:rsid w:val="35D87F5C"/>
    <w:rsid w:val="36D15647"/>
    <w:rsid w:val="578C12B3"/>
    <w:rsid w:val="5C32159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2018-04-24T13:05:00Z</dcterms:created>
  <dc:creator>CORRECTOR</dc:creator>
  <cp:lastModifiedBy>CORRECTOR</cp:lastModifiedBy>
  <dcterms:modified xsi:type="dcterms:W3CDTF">2018-04-24T13:21:46Z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